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1A907" w14:textId="1AA1E579" w:rsidR="00C34DCB" w:rsidRPr="00AA3A80" w:rsidRDefault="00763317" w:rsidP="00AA3A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E3761" wp14:editId="74DF42CD">
                <wp:simplePos x="0" y="0"/>
                <wp:positionH relativeFrom="page">
                  <wp:posOffset>2590800</wp:posOffset>
                </wp:positionH>
                <wp:positionV relativeFrom="page">
                  <wp:posOffset>1409700</wp:posOffset>
                </wp:positionV>
                <wp:extent cx="2870200" cy="355600"/>
                <wp:effectExtent l="0" t="0" r="0" b="0"/>
                <wp:wrapThrough wrapText="bothSides">
                  <wp:wrapPolygon edited="0">
                    <wp:start x="191" y="0"/>
                    <wp:lineTo x="191" y="20057"/>
                    <wp:lineTo x="21218" y="20057"/>
                    <wp:lineTo x="21218" y="0"/>
                    <wp:lineTo x="191" y="0"/>
                  </wp:wrapPolygon>
                </wp:wrapThrough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E6E7" w14:textId="77777777" w:rsidR="00034B81" w:rsidRDefault="00034B81"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标清直播费用折后报价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8" o:spid="_x0000_s1026" type="#_x0000_t202" style="position:absolute;margin-left:204pt;margin-top:111pt;width:226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" mv:complextextbox="1" filled="f" stroked="f">
                <v:textbox>
                  <w:txbxContent>
                    <w:p w14:paraId="1B24E6E7" w14:textId="77777777" w:rsidR="00034B81" w:rsidRDefault="00034B81"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</w:rPr>
                        <w:t>标清直播费用折后报价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2A603" wp14:editId="4A779E86">
                <wp:simplePos x="0" y="0"/>
                <wp:positionH relativeFrom="page">
                  <wp:posOffset>2692400</wp:posOffset>
                </wp:positionH>
                <wp:positionV relativeFrom="page">
                  <wp:posOffset>5435600</wp:posOffset>
                </wp:positionV>
                <wp:extent cx="2146300" cy="355600"/>
                <wp:effectExtent l="0" t="0" r="0" b="0"/>
                <wp:wrapThrough wrapText="bothSides">
                  <wp:wrapPolygon edited="0">
                    <wp:start x="256" y="0"/>
                    <wp:lineTo x="256" y="20057"/>
                    <wp:lineTo x="20961" y="20057"/>
                    <wp:lineTo x="20961" y="0"/>
                    <wp:lineTo x="256" y="0"/>
                  </wp:wrapPolygon>
                </wp:wrapThrough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990C" w14:textId="77777777" w:rsidR="00034B81" w:rsidRDefault="00034B81" w:rsidP="00763317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高清直播费用折后报价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margin-left:212pt;margin-top:428pt;width:169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" mv:complextextbox="1" filled="f" stroked="f">
                <v:textbox>
                  <w:txbxContent>
                    <w:p w14:paraId="28F3990C" w14:textId="77777777" w:rsidR="00034B81" w:rsidRDefault="00034B81" w:rsidP="00763317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高清直播费用折后报价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967EC" wp14:editId="05E4C27F">
                <wp:simplePos x="0" y="0"/>
                <wp:positionH relativeFrom="page">
                  <wp:posOffset>974725</wp:posOffset>
                </wp:positionH>
                <wp:positionV relativeFrom="page">
                  <wp:posOffset>5798820</wp:posOffset>
                </wp:positionV>
                <wp:extent cx="252095" cy="3909060"/>
                <wp:effectExtent l="0" t="0" r="1905" b="0"/>
                <wp:wrapThrough wrapText="bothSides">
                  <wp:wrapPolygon edited="0">
                    <wp:start x="0" y="0"/>
                    <wp:lineTo x="0" y="21461"/>
                    <wp:lineTo x="19587" y="21461"/>
                    <wp:lineTo x="19587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90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542" w:type="dxa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  <w:gridCol w:w="1801"/>
                              <w:gridCol w:w="1733"/>
                              <w:gridCol w:w="1445"/>
                            </w:tblGrid>
                            <w:tr w:rsidR="00034B81" w:rsidRPr="00AA3A80" w14:paraId="314F2699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EBC4DCF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报价单元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5901CD3F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按天（元）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52BDBEE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包月（元）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6EA0FE78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包年（元）</w:t>
                                  </w:r>
                                </w:p>
                              </w:tc>
                            </w:tr>
                            <w:tr w:rsidR="00034B81" w:rsidRPr="00AA3A80" w14:paraId="58996D1C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88FBA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tbl>
                                  <w:tblPr>
                                    <w:tblW w:w="252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20"/>
                                  </w:tblGrid>
                                  <w:tr w:rsidR="00034B81" w:rsidRPr="00034B81" w14:paraId="560F2AFB" w14:textId="77777777" w:rsidTr="00034B81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520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5FEABBC" w14:textId="77777777" w:rsidR="00034B81" w:rsidRPr="00034B81" w:rsidRDefault="00034B81" w:rsidP="00034B81">
                                        <w:pPr>
                                          <w:rPr>
                                            <w:rFonts w:ascii="宋体" w:eastAsia="宋体" w:hAnsi="宋体" w:cs="Times New Roman"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cs="Times New Roman" w:hint="eastAsia"/>
                                            <w:color w:val="000000"/>
                                          </w:rPr>
                                          <w:t xml:space="preserve">        4176</w:t>
                                        </w:r>
                                      </w:p>
                                    </w:tc>
                                  </w:tr>
                                </w:tbl>
                                <w:p w14:paraId="1EF0B74D" w14:textId="77777777" w:rsidR="00034B81" w:rsidRDefault="00034B81" w:rsidP="00034B81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B4CFD4" w14:textId="77777777" w:rsidR="00034B81" w:rsidRDefault="00180CDB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5916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95BD1A" w14:textId="77777777" w:rsidR="00180CDB" w:rsidRDefault="00180CDB" w:rsidP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</w:p>
                                <w:p w14:paraId="7D84540D" w14:textId="77777777" w:rsidR="00034B81" w:rsidRPr="00180CDB" w:rsidRDefault="00180CDB" w:rsidP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 w:rsidRPr="00180CDB"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55680</w:t>
                                  </w:r>
                                </w:p>
                              </w:tc>
                            </w:tr>
                            <w:tr w:rsidR="00034B81" w:rsidRPr="00AA3A80" w14:paraId="0C86DDAD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FBA4B7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EAB648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6264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5FABAA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8874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98BD9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83520</w:t>
                                  </w:r>
                                </w:p>
                              </w:tc>
                            </w:tr>
                            <w:tr w:rsidR="00034B81" w:rsidRPr="00AA3A80" w14:paraId="57E97D3D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F2E128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最大支持200个并发直播用户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494EB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9396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C1EFF6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13311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1F7C1F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125280</w:t>
                                  </w:r>
                                </w:p>
                              </w:tc>
                            </w:tr>
                            <w:tr w:rsidR="00034B81" w:rsidRPr="00AA3A80" w14:paraId="167E7A89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766E0B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687083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18792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B14D98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26622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AB1A8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250560</w:t>
                                  </w:r>
                                </w:p>
                              </w:tc>
                            </w:tr>
                            <w:tr w:rsidR="00034B81" w:rsidRPr="00AA3A80" w14:paraId="0B3BF16C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2FA108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1596A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31320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10297A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44370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13EB7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417600</w:t>
                                  </w:r>
                                </w:p>
                              </w:tc>
                            </w:tr>
                            <w:tr w:rsidR="00034B81" w:rsidRPr="00AA3A80" w14:paraId="57E85219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A96586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最大支持2000个并发直播用户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A87C6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52200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B85FA4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73950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39FE93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696000</w:t>
                                  </w:r>
                                </w:p>
                              </w:tc>
                            </w:tr>
                            <w:tr w:rsidR="00034B81" w:rsidRPr="00AA3A80" w14:paraId="715C2741" w14:textId="77777777" w:rsidTr="00034B81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A27D4D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D9BE3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133110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20DAE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188572.5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13D195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1774800</w:t>
                                  </w:r>
                                </w:p>
                              </w:tc>
                            </w:tr>
                            <w:tr w:rsidR="00034B81" w:rsidRPr="00AA3A80" w14:paraId="19B85A97" w14:textId="77777777" w:rsidTr="00034B81">
                              <w:trPr>
                                <w:trHeight w:val="745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5AD8A1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35879B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234900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A02D88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332775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FFADBA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3132000</w:t>
                                  </w:r>
                                </w:p>
                              </w:tc>
                            </w:tr>
                            <w:tr w:rsidR="00034B81" w:rsidRPr="00AA3A80" w14:paraId="2A43DDC6" w14:textId="77777777" w:rsidTr="00763317">
                              <w:trPr>
                                <w:trHeight w:val="415"/>
                              </w:trPr>
                              <w:tc>
                                <w:tcPr>
                                  <w:tcW w:w="8542" w:type="dxa"/>
                                  <w:gridSpan w:val="4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78182A" w14:textId="77777777" w:rsidR="00034B81" w:rsidRDefault="00034B81" w:rsidP="00E17614">
                                  <w:pPr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备注：</w:t>
                                  </w:r>
                                  <w:r w:rsidR="00E17614"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高清码流，直播费用在标清</w:t>
                                  </w: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价格基础之上增加45%</w:t>
                                  </w:r>
                                </w:p>
                              </w:tc>
                            </w:tr>
                          </w:tbl>
                          <w:p w14:paraId="089FB898" w14:textId="77777777" w:rsidR="00034B81" w:rsidRPr="005108DD" w:rsidRDefault="00034B81" w:rsidP="00763317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margin-left:76.75pt;margin-top:456.6pt;width:19.85pt;height:307.8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" filled="f" stroked="f">
                <v:textbox style="mso-fit-shape-to-text:t" inset="5.4pt,0,5.4pt,0">
                  <w:txbxContent>
                    <w:tbl>
                      <w:tblPr>
                        <w:tblW w:w="8542" w:type="dxa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  <w:gridCol w:w="1801"/>
                        <w:gridCol w:w="1733"/>
                        <w:gridCol w:w="1445"/>
                      </w:tblGrid>
                      <w:tr w:rsidR="00034B81" w:rsidRPr="00AA3A80" w14:paraId="314F2699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EBC4DCF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报价单元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5901CD3F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按天（元）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52BDBEE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包月（元）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6EA0FE78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包年（元）</w:t>
                            </w:r>
                          </w:p>
                        </w:tc>
                      </w:tr>
                      <w:tr w:rsidR="00034B81" w:rsidRPr="00AA3A80" w14:paraId="58996D1C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88FBA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tbl>
                            <w:tblPr>
                              <w:tblW w:w="2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</w:tblGrid>
                            <w:tr w:rsidR="00034B81" w:rsidRPr="00034B81" w14:paraId="560F2AFB" w14:textId="77777777" w:rsidTr="00034B81">
                              <w:trPr>
                                <w:trHeight w:val="300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FEABBC" w14:textId="77777777" w:rsidR="00034B81" w:rsidRPr="00034B81" w:rsidRDefault="00034B81" w:rsidP="00034B81">
                                  <w:pPr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 xml:space="preserve">        4176</w:t>
                                  </w:r>
                                </w:p>
                              </w:tc>
                            </w:tr>
                          </w:tbl>
                          <w:p w14:paraId="1EF0B74D" w14:textId="77777777" w:rsidR="00034B81" w:rsidRDefault="00034B81" w:rsidP="00034B81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B4CFD4" w14:textId="77777777" w:rsidR="00034B81" w:rsidRDefault="00180CDB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5916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95BD1A" w14:textId="77777777" w:rsidR="00180CDB" w:rsidRDefault="00180CDB" w:rsidP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</w:p>
                          <w:p w14:paraId="7D84540D" w14:textId="77777777" w:rsidR="00034B81" w:rsidRPr="00180CDB" w:rsidRDefault="00180CDB" w:rsidP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 w:rsidRPr="00180CDB"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55680</w:t>
                            </w:r>
                          </w:p>
                        </w:tc>
                      </w:tr>
                      <w:tr w:rsidR="00034B81" w:rsidRPr="00AA3A80" w14:paraId="0C86DDAD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FBA4B7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EAB648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6264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5FABAA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8874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98BD9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83520</w:t>
                            </w:r>
                          </w:p>
                        </w:tc>
                      </w:tr>
                      <w:tr w:rsidR="00034B81" w:rsidRPr="00AA3A80" w14:paraId="57E97D3D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F2E128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最大支持200个并发直播用户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494EB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9396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C1EFF6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13311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1F7C1F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125280</w:t>
                            </w:r>
                          </w:p>
                        </w:tc>
                      </w:tr>
                      <w:tr w:rsidR="00034B81" w:rsidRPr="00AA3A80" w14:paraId="167E7A89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766E0B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687083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18792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B14D98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26622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AB1A8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250560</w:t>
                            </w:r>
                          </w:p>
                        </w:tc>
                      </w:tr>
                      <w:tr w:rsidR="00034B81" w:rsidRPr="00AA3A80" w14:paraId="0B3BF16C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2FA108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1596A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31320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10297A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44370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13EB7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417600</w:t>
                            </w:r>
                          </w:p>
                        </w:tc>
                      </w:tr>
                      <w:tr w:rsidR="00034B81" w:rsidRPr="00AA3A80" w14:paraId="57E85219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A96586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最大支持2000个并发直播用户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A87C6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52200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B85FA4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73950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39FE93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696000</w:t>
                            </w:r>
                          </w:p>
                        </w:tc>
                      </w:tr>
                      <w:tr w:rsidR="00034B81" w:rsidRPr="00AA3A80" w14:paraId="715C2741" w14:textId="77777777" w:rsidTr="00034B81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A27D4D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AD9BE3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133110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20DAE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188572.5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13D195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1774800</w:t>
                            </w:r>
                          </w:p>
                        </w:tc>
                      </w:tr>
                      <w:tr w:rsidR="00034B81" w:rsidRPr="00AA3A80" w14:paraId="19B85A97" w14:textId="77777777" w:rsidTr="00034B81">
                        <w:trPr>
                          <w:trHeight w:val="745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5AD8A1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35879B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234900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A02D88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332775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FFADBA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3132000</w:t>
                            </w:r>
                          </w:p>
                        </w:tc>
                      </w:tr>
                      <w:tr w:rsidR="00034B81" w:rsidRPr="00AA3A80" w14:paraId="2A43DDC6" w14:textId="77777777" w:rsidTr="00763317">
                        <w:trPr>
                          <w:trHeight w:val="415"/>
                        </w:trPr>
                        <w:tc>
                          <w:tcPr>
                            <w:tcW w:w="8542" w:type="dxa"/>
                            <w:gridSpan w:val="4"/>
                            <w:shd w:val="clear" w:color="auto" w:fill="auto"/>
                            <w:noWrap/>
                            <w:vAlign w:val="center"/>
                          </w:tcPr>
                          <w:p w14:paraId="5078182A" w14:textId="77777777" w:rsidR="00034B81" w:rsidRDefault="00034B81" w:rsidP="00E17614">
                            <w:pPr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备注：</w:t>
                            </w:r>
                            <w:r w:rsidR="00E17614"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高清码流，直播费用在标清</w:t>
                            </w: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价格基础之上增加45%</w:t>
                            </w:r>
                          </w:p>
                        </w:tc>
                      </w:tr>
                    </w:tbl>
                    <w:p w14:paraId="089FB898" w14:textId="77777777" w:rsidR="00034B81" w:rsidRPr="005108DD" w:rsidRDefault="00034B81" w:rsidP="0076331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63BFB" wp14:editId="6E37EEB6">
                <wp:simplePos x="0" y="0"/>
                <wp:positionH relativeFrom="page">
                  <wp:posOffset>1012825</wp:posOffset>
                </wp:positionH>
                <wp:positionV relativeFrom="page">
                  <wp:posOffset>1747520</wp:posOffset>
                </wp:positionV>
                <wp:extent cx="252095" cy="3623945"/>
                <wp:effectExtent l="0" t="0" r="1905" b="13970"/>
                <wp:wrapThrough wrapText="bothSides">
                  <wp:wrapPolygon edited="0">
                    <wp:start x="0" y="0"/>
                    <wp:lineTo x="0" y="21530"/>
                    <wp:lineTo x="19587" y="21530"/>
                    <wp:lineTo x="19587" y="0"/>
                    <wp:lineTo x="0" y="0"/>
                  </wp:wrapPolygon>
                </wp:wrapThrough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62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542" w:type="dxa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  <w:gridCol w:w="1801"/>
                              <w:gridCol w:w="1733"/>
                              <w:gridCol w:w="1445"/>
                            </w:tblGrid>
                            <w:tr w:rsidR="00034B81" w:rsidRPr="00AA3A80" w14:paraId="77156BF7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385E6EA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报价单元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32F87181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按天（元）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00273B2F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包月（元）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000000" w:fill="C0C0C0"/>
                                  <w:noWrap/>
                                  <w:vAlign w:val="center"/>
                                  <w:hideMark/>
                                </w:tcPr>
                                <w:p w14:paraId="7C161AF7" w14:textId="77777777" w:rsidR="00034B81" w:rsidRPr="00AA3A80" w:rsidRDefault="00034B81" w:rsidP="00763317">
                                  <w:pPr>
                                    <w:jc w:val="center"/>
                                    <w:rPr>
                                      <w:rFonts w:ascii="宋体" w:eastAsia="宋体" w:hAnsi="宋体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包年（元）</w:t>
                                  </w:r>
                                </w:p>
                              </w:tc>
                            </w:tr>
                            <w:tr w:rsidR="00034B81" w:rsidRPr="00AA3A80" w14:paraId="1514BBC3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BE316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A37C5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2880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E4E12D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4080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9F6C9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38400</w:t>
                                  </w:r>
                                </w:p>
                              </w:tc>
                            </w:tr>
                            <w:tr w:rsidR="00034B81" w:rsidRPr="00AA3A80" w14:paraId="11D38A47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73ED72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6924CE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4320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B5A602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6120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AE9D4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57600</w:t>
                                  </w:r>
                                </w:p>
                              </w:tc>
                            </w:tr>
                            <w:tr w:rsidR="00034B81" w:rsidRPr="00AA3A80" w14:paraId="02FDBDFC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6C7A17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最大支持200个并发直播用户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94BC52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6480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0941EC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9180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32D40C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86400</w:t>
                                  </w:r>
                                </w:p>
                              </w:tc>
                            </w:tr>
                            <w:tr w:rsidR="00034B81" w:rsidRPr="00AA3A80" w14:paraId="74BFF5F3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6E160E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51090E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12960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D53322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18360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17590C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172800</w:t>
                                  </w:r>
                                </w:p>
                              </w:tc>
                            </w:tr>
                            <w:tr w:rsidR="00034B81" w:rsidRPr="00AA3A80" w14:paraId="56BA03EF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4B6E42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D17A91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21600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580D68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30600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071B96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288000</w:t>
                                  </w:r>
                                </w:p>
                              </w:tc>
                            </w:tr>
                            <w:tr w:rsidR="00034B81" w:rsidRPr="00AA3A80" w14:paraId="730794E5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35DBBD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最大支持2000个并发直播用户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3BBB6C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36000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920F4E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51000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61DA7D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480000</w:t>
                                  </w:r>
                                </w:p>
                              </w:tc>
                            </w:tr>
                            <w:tr w:rsidR="00034B81" w:rsidRPr="00AA3A80" w14:paraId="398B6A88" w14:textId="77777777" w:rsidTr="00763317">
                              <w:trPr>
                                <w:trHeight w:val="604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E80AD5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最大支持5000个并发直播用户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F447BF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91800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715755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130050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035C4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1224000</w:t>
                                  </w:r>
                                </w:p>
                              </w:tc>
                            </w:tr>
                            <w:tr w:rsidR="00034B81" w:rsidRPr="00AA3A80" w14:paraId="44E5EB8E" w14:textId="77777777" w:rsidTr="00763317">
                              <w:trPr>
                                <w:trHeight w:val="745"/>
                              </w:trPr>
                              <w:tc>
                                <w:tcPr>
                                  <w:tcW w:w="3563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82C470" w14:textId="77777777" w:rsidR="00034B81" w:rsidRPr="00AA3A80" w:rsidRDefault="00034B81" w:rsidP="00763317">
                                  <w:pPr>
                                    <w:rPr>
                                      <w:rFonts w:ascii="宋体" w:eastAsia="宋体" w:hAnsi="宋体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A3A80">
                                    <w:rPr>
                                      <w:rFonts w:ascii="宋体" w:eastAsia="宋体" w:hAnsi="宋体" w:cs="Times New Roman" w:hint="eastAsia"/>
                                      <w:sz w:val="22"/>
                                      <w:szCs w:val="22"/>
                                    </w:rPr>
                                    <w:t>最大支持10000个并发直播用户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B6DF25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162000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9B5BD7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229500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1F394C" w14:textId="77777777" w:rsidR="00034B81" w:rsidRDefault="00034B81">
                                  <w:pPr>
                                    <w:jc w:val="right"/>
                                    <w:rPr>
                                      <w:rFonts w:ascii="宋体" w:eastAsia="宋体" w:hAnsi="宋体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Times New Roman" w:hint="eastAsia"/>
                                      <w:color w:val="000000"/>
                                    </w:rPr>
                                    <w:t>2160000</w:t>
                                  </w:r>
                                </w:p>
                              </w:tc>
                            </w:tr>
                          </w:tbl>
                          <w:p w14:paraId="438A8359" w14:textId="77777777" w:rsidR="00034B81" w:rsidRPr="000501CE" w:rsidRDefault="00034B81" w:rsidP="00763317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9" type="#_x0000_t202" style="position:absolute;margin-left:79.75pt;margin-top:137.6pt;width:19.85pt;height:285.3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" filled="f" stroked="f">
                <v:textbox style="mso-fit-shape-to-text:t" inset="5.4pt,0,5.4pt,0">
                  <w:txbxContent>
                    <w:tbl>
                      <w:tblPr>
                        <w:tblW w:w="8542" w:type="dxa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  <w:gridCol w:w="1801"/>
                        <w:gridCol w:w="1733"/>
                        <w:gridCol w:w="1445"/>
                      </w:tblGrid>
                      <w:tr w:rsidR="00034B81" w:rsidRPr="00AA3A80" w14:paraId="77156BF7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385E6EA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报价单元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32F87181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按天（元）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00273B2F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包月（元）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000000" w:fill="C0C0C0"/>
                            <w:noWrap/>
                            <w:vAlign w:val="center"/>
                            <w:hideMark/>
                          </w:tcPr>
                          <w:p w14:paraId="7C161AF7" w14:textId="77777777" w:rsidR="00034B81" w:rsidRPr="00AA3A80" w:rsidRDefault="00034B81" w:rsidP="00763317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包年（元）</w:t>
                            </w:r>
                          </w:p>
                        </w:tc>
                      </w:tr>
                      <w:tr w:rsidR="00034B81" w:rsidRPr="00AA3A80" w14:paraId="1514BBC3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BE316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A37C5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2880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E4E12D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4080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9F6C9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38400</w:t>
                            </w:r>
                          </w:p>
                        </w:tc>
                      </w:tr>
                      <w:tr w:rsidR="00034B81" w:rsidRPr="00AA3A80" w14:paraId="11D38A47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73ED72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6924CE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4320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B5A602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6120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AE9D4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57600</w:t>
                            </w:r>
                          </w:p>
                        </w:tc>
                      </w:tr>
                      <w:tr w:rsidR="00034B81" w:rsidRPr="00AA3A80" w14:paraId="02FDBDFC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6C7A17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最大支持200个并发直播用户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94BC52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6480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0941EC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9180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32D40C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86400</w:t>
                            </w:r>
                          </w:p>
                        </w:tc>
                      </w:tr>
                      <w:tr w:rsidR="00034B81" w:rsidRPr="00AA3A80" w14:paraId="74BFF5F3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6E160E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51090E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12960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D53322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18360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17590C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172800</w:t>
                            </w:r>
                          </w:p>
                        </w:tc>
                      </w:tr>
                      <w:tr w:rsidR="00034B81" w:rsidRPr="00AA3A80" w14:paraId="56BA03EF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4B6E42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D17A91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21600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580D68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30600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071B96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288000</w:t>
                            </w:r>
                          </w:p>
                        </w:tc>
                      </w:tr>
                      <w:tr w:rsidR="00034B81" w:rsidRPr="00AA3A80" w14:paraId="730794E5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35DBBD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最大支持2000个并发直播用户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3BBB6C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36000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920F4E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51000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61DA7D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480000</w:t>
                            </w:r>
                          </w:p>
                        </w:tc>
                      </w:tr>
                      <w:tr w:rsidR="00034B81" w:rsidRPr="00AA3A80" w14:paraId="398B6A88" w14:textId="77777777" w:rsidTr="00763317">
                        <w:trPr>
                          <w:trHeight w:val="604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E80AD5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最大支持5000个并发直播用户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F447BF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91800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715755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130050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035C4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1224000</w:t>
                            </w:r>
                          </w:p>
                        </w:tc>
                      </w:tr>
                      <w:tr w:rsidR="00034B81" w:rsidRPr="00AA3A80" w14:paraId="44E5EB8E" w14:textId="77777777" w:rsidTr="00763317">
                        <w:trPr>
                          <w:trHeight w:val="745"/>
                        </w:trPr>
                        <w:tc>
                          <w:tcPr>
                            <w:tcW w:w="3563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82C470" w14:textId="77777777" w:rsidR="00034B81" w:rsidRPr="00AA3A80" w:rsidRDefault="00034B81" w:rsidP="00763317">
                            <w:pPr>
                              <w:rPr>
                                <w:rFonts w:ascii="宋体" w:eastAsia="宋体" w:hAnsi="宋体" w:cs="Times New Roman"/>
                                <w:sz w:val="22"/>
                                <w:szCs w:val="22"/>
                              </w:rPr>
                            </w:pPr>
                            <w:r w:rsidRPr="00AA3A80">
                              <w:rPr>
                                <w:rFonts w:ascii="宋体" w:eastAsia="宋体" w:hAnsi="宋体" w:cs="Times New Roman" w:hint="eastAsia"/>
                                <w:sz w:val="22"/>
                                <w:szCs w:val="22"/>
                              </w:rPr>
                              <w:t>最大支持10000个并发直播用户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B6DF25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162000</w:t>
                            </w:r>
                          </w:p>
                        </w:tc>
                        <w:tc>
                          <w:tcPr>
                            <w:tcW w:w="173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9B5BD7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229500</w:t>
                            </w:r>
                          </w:p>
                        </w:tc>
                        <w:tc>
                          <w:tcPr>
                            <w:tcW w:w="1445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1F394C" w14:textId="77777777" w:rsidR="00034B81" w:rsidRDefault="00034B81">
                            <w:pPr>
                              <w:jc w:val="right"/>
                              <w:rPr>
                                <w:rFonts w:ascii="宋体" w:eastAsia="宋体" w:hAnsi="宋体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color w:val="000000"/>
                              </w:rPr>
                              <w:t>2160000</w:t>
                            </w:r>
                          </w:p>
                        </w:tc>
                      </w:tr>
                    </w:tbl>
                    <w:p w14:paraId="438A8359" w14:textId="77777777" w:rsidR="00034B81" w:rsidRPr="000501CE" w:rsidRDefault="00034B81" w:rsidP="0076331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970BF">
        <w:rPr>
          <w:noProof/>
        </w:rPr>
        <mc:AlternateContent>
          <mc:Choice Requires="wpg">
            <w:drawing>
              <wp:anchor distT="0" distB="0" distL="114300" distR="114300" simplePos="1" relativeHeight="251660288" behindDoc="0" locked="0" layoutInCell="1" allowOverlap="1" wp14:anchorId="4FED010A" wp14:editId="1E339C81">
                <wp:simplePos x="939800" y="977900"/>
                <wp:positionH relativeFrom="page">
                  <wp:posOffset>939800</wp:posOffset>
                </wp:positionH>
                <wp:positionV relativeFrom="page">
                  <wp:posOffset>977900</wp:posOffset>
                </wp:positionV>
                <wp:extent cx="5753100" cy="635000"/>
                <wp:effectExtent l="0" t="0" r="0" b="0"/>
                <wp:wrapThrough wrapText="bothSides">
                  <wp:wrapPolygon edited="0">
                    <wp:start x="95" y="0"/>
                    <wp:lineTo x="95" y="20736"/>
                    <wp:lineTo x="21362" y="20736"/>
                    <wp:lineTo x="21362" y="0"/>
                    <wp:lineTo x="95" y="0"/>
                  </wp:wrapPolygon>
                </wp:wrapThrough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635000"/>
                          <a:chOff x="0" y="0"/>
                          <a:chExt cx="5753100" cy="635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0" y="0"/>
                            <a:ext cx="57531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1440" y="45720"/>
                            <a:ext cx="557022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D70FD31" w14:textId="54E264F1" w:rsidR="00034B81" w:rsidRPr="00AA3A80" w:rsidRDefault="00034B81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 w:rsidRPr="00AA3A8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           </w:t>
                              </w:r>
                              <w:r w:rsidR="00EC3C6D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Pr="00AA3A8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CC</w:t>
                              </w:r>
                              <w:r w:rsidRPr="00AA3A8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视频直播服务报价单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30" style="position:absolute;margin-left:74pt;margin-top:77pt;width:453pt;height:50pt;z-index:251660288;mso-position-horizontal-relative:page;mso-position-vertical-relative:page" coordsize="5753100,635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" mv:complextextbox="1">
                <v:shape id="文本框 25" o:spid="_x0000_s1031" type="#_x0000_t202" style="position:absolute;width:5753100;height:635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alaxQAA&#10;ANsAAAAPAAAAZHJzL2Rvd25yZXYueG1sRI9Ba8JAFITvQv/D8gremk2F1hCzii2teFBaEw8eH9ln&#10;Esy+DdnVpP++Wyh4HGbmGyZbjaYVN+pdY1nBcxSDIC6tbrhScCw+nxIQziNrbC2Tgh9ysFo+TDJM&#10;tR34QLfcVyJA2KWooPa+S6V0ZU0GXWQ74uCdbW/QB9lXUvc4BLhp5SyOX6XBhsNCjR2911Re8qtR&#10;QLvRFPtk/uG/3s6b+JR8DztdKTV9HNcLEJ5Gfw//t7dawewF/r6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lqVrFAAAA2wAAAA8AAAAAAAAAAAAAAAAAlwIAAGRycy9k&#10;b3ducmV2LnhtbFBLBQYAAAAABAAEAPUAAACJAwAAAAA=&#10;" mv:complextextbox="1" filled="f" stroked="f"/>
                <v:shape id="文本框 2" o:spid="_x0000_s1032" type="#_x0000_t202" style="position:absolute;left:91440;top:45720;width:5570220;height:397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inset="0,0,0,0">
                    <w:txbxContent>
                      <w:p w14:paraId="5D70FD31" w14:textId="54E264F1" w:rsidR="00034B81" w:rsidRPr="00AA3A80" w:rsidRDefault="00034B81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 w:rsidRPr="00AA3A80">
                          <w:rPr>
                            <w:rFonts w:hint="eastAsia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             </w:t>
                        </w:r>
                        <w:r w:rsidR="00EC3C6D">
                          <w:rPr>
                            <w:rFonts w:hint="eastAsia"/>
                            <w:sz w:val="40"/>
                            <w:szCs w:val="40"/>
                          </w:rPr>
                          <w:t xml:space="preserve">     </w:t>
                        </w:r>
                        <w:r w:rsidRPr="00AA3A80">
                          <w:rPr>
                            <w:rFonts w:hint="eastAsia"/>
                            <w:sz w:val="40"/>
                            <w:szCs w:val="40"/>
                          </w:rPr>
                          <w:t>CC</w:t>
                        </w:r>
                        <w:r w:rsidRPr="00AA3A80">
                          <w:rPr>
                            <w:rFonts w:hint="eastAsia"/>
                            <w:sz w:val="40"/>
                            <w:szCs w:val="40"/>
                          </w:rPr>
                          <w:t>视频直播服务报价单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sectPr w:rsidR="00C34DCB" w:rsidRPr="00AA3A80" w:rsidSect="00C34DCB">
      <w:pgSz w:w="11909" w:h="16834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EAE72" w14:textId="77777777" w:rsidR="008970BF" w:rsidRDefault="008970BF">
      <w:r>
        <w:separator/>
      </w:r>
    </w:p>
  </w:endnote>
  <w:endnote w:type="continuationSeparator" w:id="0">
    <w:p w14:paraId="00BBCD5E" w14:textId="77777777" w:rsidR="008970BF" w:rsidRDefault="0089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39592" w14:textId="77777777" w:rsidR="008970BF" w:rsidRDefault="008970BF">
      <w:r>
        <w:separator/>
      </w:r>
    </w:p>
  </w:footnote>
  <w:footnote w:type="continuationSeparator" w:id="0">
    <w:p w14:paraId="1BFAAA68" w14:textId="77777777" w:rsidR="008970BF" w:rsidRDefault="0089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42A8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E81E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662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32D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AB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17E3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36BD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4A64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7FD3EA9"/>
    <w:multiLevelType w:val="hybridMultilevel"/>
    <w:tmpl w:val="83F4BA0A"/>
    <w:lvl w:ilvl="0" w:tplc="2BFA8024">
      <w:numFmt w:val="bullet"/>
      <w:lvlText w:val="-"/>
      <w:lvlJc w:val="left"/>
      <w:pPr>
        <w:ind w:left="440" w:hanging="360"/>
      </w:pPr>
      <w:rPr>
        <w:rFonts w:ascii="Bell MT" w:eastAsia="Times New Roman" w:hAnsi="Bell MT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9">
    <w:nsid w:val="4C546F13"/>
    <w:multiLevelType w:val="hybridMultilevel"/>
    <w:tmpl w:val="8E56EADA"/>
    <w:lvl w:ilvl="0" w:tplc="0EE8202C">
      <w:numFmt w:val="bullet"/>
      <w:lvlText w:val="—"/>
      <w:lvlJc w:val="left"/>
      <w:pPr>
        <w:ind w:left="900" w:hanging="540"/>
      </w:pPr>
      <w:rPr>
        <w:rFonts w:ascii="Bell MT" w:eastAsia="Times New Roman" w:hAnsi="Bell MT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橄ㄴ䳈Ҝॄ찔㈇"/>
    <w:docVar w:name="PublishingViewTables" w:val="0"/>
    <w:docVar w:name="ShowDynamicGuides" w:val="橄ㄴ䳈Ҝॄ찔㈇Èﷀࠆ㪀͍賐 ﷀࠆ谔ߘोḀ⡰㊶"/>
    <w:docVar w:name="ShowMarginGuides" w:val="橄ㄴ䳈Ҝॄ찔㈇Èﷀࠆ㪀͍賐 ﷀࠆ谔ߘोḀ⡰㊶"/>
    <w:docVar w:name="ShowOutlines" w:val="橄ㄴ䳈Ҝॄ찔㈇Èﷀࠆ㪀͍賐 ﷀࠆ谔ߘोḀ⡰㊶賐 ﷀࠆ谔ߘोḀ⡰㊶"/>
    <w:docVar w:name="ShowStaticGuides" w:val="橄ㄴ䳈Ҝॄ찔㈇Èﷀࠆ㪀͍賐 ﷀࠆ谔ߘोḀ⡰㊶賐 ﷀࠆ谔ߘोḀ⡰㊶"/>
  </w:docVars>
  <w:rsids>
    <w:rsidRoot w:val="00AA3A80"/>
    <w:rsid w:val="000324C9"/>
    <w:rsid w:val="00034B81"/>
    <w:rsid w:val="000365F8"/>
    <w:rsid w:val="00180CDB"/>
    <w:rsid w:val="002174A5"/>
    <w:rsid w:val="002F1827"/>
    <w:rsid w:val="004A29AA"/>
    <w:rsid w:val="006F546D"/>
    <w:rsid w:val="007249FB"/>
    <w:rsid w:val="00734D7E"/>
    <w:rsid w:val="00763317"/>
    <w:rsid w:val="007F659E"/>
    <w:rsid w:val="00844220"/>
    <w:rsid w:val="008970BF"/>
    <w:rsid w:val="00A175DE"/>
    <w:rsid w:val="00AA3A80"/>
    <w:rsid w:val="00B8444F"/>
    <w:rsid w:val="00C34DCB"/>
    <w:rsid w:val="00C556CE"/>
    <w:rsid w:val="00DD3CA5"/>
    <w:rsid w:val="00E02D5D"/>
    <w:rsid w:val="00E17614"/>
    <w:rsid w:val="00EC3C6D"/>
    <w:rsid w:val="00F126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C6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a">
    <w:name w:val="Normal"/>
    <w:qFormat/>
    <w:rsid w:val="00763317"/>
  </w:style>
  <w:style w:type="paragraph" w:styleId="1">
    <w:name w:val="heading 1"/>
    <w:basedOn w:val="a"/>
    <w:link w:val="10"/>
    <w:qFormat/>
    <w:pPr>
      <w:spacing w:line="480" w:lineRule="exact"/>
      <w:jc w:val="center"/>
      <w:outlineLvl w:val="0"/>
    </w:pPr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120" w:line="840" w:lineRule="exact"/>
      <w:jc w:val="center"/>
    </w:pPr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character" w:customStyle="1" w:styleId="a4">
    <w:name w:val="标题字符"/>
    <w:basedOn w:val="a0"/>
    <w:link w:val="a3"/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paragraph" w:styleId="a5">
    <w:name w:val="Subtitle"/>
    <w:basedOn w:val="a"/>
    <w:link w:val="a6"/>
    <w:qFormat/>
    <w:pPr>
      <w:numPr>
        <w:ilvl w:val="1"/>
      </w:numPr>
      <w:spacing w:line="264" w:lineRule="auto"/>
      <w:jc w:val="center"/>
    </w:pPr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a6">
    <w:name w:val="副标题字符"/>
    <w:basedOn w:val="a0"/>
    <w:link w:val="a5"/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10">
    <w:name w:val="标题 1字符"/>
    <w:basedOn w:val="a0"/>
    <w:link w:val="1"/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paragraph" w:styleId="a7">
    <w:name w:val="Body Text"/>
    <w:basedOn w:val="a"/>
    <w:link w:val="a8"/>
    <w:pPr>
      <w:spacing w:after="240"/>
    </w:pPr>
    <w:rPr>
      <w:color w:val="8A644A" w:themeColor="accent1"/>
    </w:rPr>
  </w:style>
  <w:style w:type="character" w:customStyle="1" w:styleId="a8">
    <w:name w:val="正文文本字符"/>
    <w:basedOn w:val="a0"/>
    <w:link w:val="a7"/>
    <w:rPr>
      <w:color w:val="8A644A" w:themeColor="accent1"/>
    </w:rPr>
  </w:style>
  <w:style w:type="paragraph" w:customStyle="1" w:styleId="BodyTextRight">
    <w:name w:val="Body Text Right"/>
    <w:basedOn w:val="a7"/>
    <w:qFormat/>
    <w:pPr>
      <w:spacing w:after="0"/>
      <w:jc w:val="right"/>
    </w:pPr>
    <w:rPr>
      <w:sz w:val="28"/>
    </w:rPr>
  </w:style>
  <w:style w:type="paragraph" w:styleId="a9">
    <w:name w:val="header"/>
    <w:basedOn w:val="a"/>
    <w:link w:val="aa"/>
    <w:pPr>
      <w:tabs>
        <w:tab w:val="center" w:pos="4320"/>
        <w:tab w:val="right" w:pos="8640"/>
      </w:tabs>
    </w:pPr>
  </w:style>
  <w:style w:type="character" w:customStyle="1" w:styleId="aa">
    <w:name w:val="页眉字符"/>
    <w:basedOn w:val="a0"/>
    <w:link w:val="a9"/>
  </w:style>
  <w:style w:type="paragraph" w:styleId="ab">
    <w:name w:val="footer"/>
    <w:basedOn w:val="a"/>
    <w:link w:val="ac"/>
    <w:pPr>
      <w:jc w:val="center"/>
    </w:pPr>
    <w:rPr>
      <w:color w:val="8A644A" w:themeColor="accent1"/>
      <w:sz w:val="18"/>
    </w:rPr>
  </w:style>
  <w:style w:type="character" w:customStyle="1" w:styleId="ac">
    <w:name w:val="页脚字符"/>
    <w:basedOn w:val="a0"/>
    <w:link w:val="ab"/>
    <w:rPr>
      <w:color w:val="8A644A" w:themeColor="accen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a">
    <w:name w:val="Normal"/>
    <w:qFormat/>
    <w:rsid w:val="00763317"/>
  </w:style>
  <w:style w:type="paragraph" w:styleId="1">
    <w:name w:val="heading 1"/>
    <w:basedOn w:val="a"/>
    <w:link w:val="10"/>
    <w:qFormat/>
    <w:pPr>
      <w:spacing w:line="480" w:lineRule="exact"/>
      <w:jc w:val="center"/>
      <w:outlineLvl w:val="0"/>
    </w:pPr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120" w:line="840" w:lineRule="exact"/>
      <w:jc w:val="center"/>
    </w:pPr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character" w:customStyle="1" w:styleId="a4">
    <w:name w:val="标题字符"/>
    <w:basedOn w:val="a0"/>
    <w:link w:val="a3"/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paragraph" w:styleId="a5">
    <w:name w:val="Subtitle"/>
    <w:basedOn w:val="a"/>
    <w:link w:val="a6"/>
    <w:qFormat/>
    <w:pPr>
      <w:numPr>
        <w:ilvl w:val="1"/>
      </w:numPr>
      <w:spacing w:line="264" w:lineRule="auto"/>
      <w:jc w:val="center"/>
    </w:pPr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a6">
    <w:name w:val="副标题字符"/>
    <w:basedOn w:val="a0"/>
    <w:link w:val="a5"/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10">
    <w:name w:val="标题 1字符"/>
    <w:basedOn w:val="a0"/>
    <w:link w:val="1"/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paragraph" w:styleId="a7">
    <w:name w:val="Body Text"/>
    <w:basedOn w:val="a"/>
    <w:link w:val="a8"/>
    <w:pPr>
      <w:spacing w:after="240"/>
    </w:pPr>
    <w:rPr>
      <w:color w:val="8A644A" w:themeColor="accent1"/>
    </w:rPr>
  </w:style>
  <w:style w:type="character" w:customStyle="1" w:styleId="a8">
    <w:name w:val="正文文本字符"/>
    <w:basedOn w:val="a0"/>
    <w:link w:val="a7"/>
    <w:rPr>
      <w:color w:val="8A644A" w:themeColor="accent1"/>
    </w:rPr>
  </w:style>
  <w:style w:type="paragraph" w:customStyle="1" w:styleId="BodyTextRight">
    <w:name w:val="Body Text Right"/>
    <w:basedOn w:val="a7"/>
    <w:qFormat/>
    <w:pPr>
      <w:spacing w:after="0"/>
      <w:jc w:val="right"/>
    </w:pPr>
    <w:rPr>
      <w:sz w:val="28"/>
    </w:rPr>
  </w:style>
  <w:style w:type="paragraph" w:styleId="a9">
    <w:name w:val="header"/>
    <w:basedOn w:val="a"/>
    <w:link w:val="aa"/>
    <w:pPr>
      <w:tabs>
        <w:tab w:val="center" w:pos="4320"/>
        <w:tab w:val="right" w:pos="8640"/>
      </w:tabs>
    </w:pPr>
  </w:style>
  <w:style w:type="character" w:customStyle="1" w:styleId="aa">
    <w:name w:val="页眉字符"/>
    <w:basedOn w:val="a0"/>
    <w:link w:val="a9"/>
  </w:style>
  <w:style w:type="paragraph" w:styleId="ab">
    <w:name w:val="footer"/>
    <w:basedOn w:val="a"/>
    <w:link w:val="ac"/>
    <w:pPr>
      <w:jc w:val="center"/>
    </w:pPr>
    <w:rPr>
      <w:color w:val="8A644A" w:themeColor="accent1"/>
      <w:sz w:val="18"/>
    </w:rPr>
  </w:style>
  <w:style w:type="character" w:customStyle="1" w:styleId="ac">
    <w:name w:val="页脚字符"/>
    <w:basedOn w:val="a0"/>
    <w:link w:val="ab"/>
    <w:rPr>
      <w:color w:val="8A644A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21457;&#24067;&#24067;&#23616;&#35270;&#22270;:&#33756;&#21333;:&#23567;&#37202;&#39302;&#33756;&#21333;.dotx" TargetMode="External"/></Relationships>
</file>

<file path=word/theme/theme1.xml><?xml version="1.0" encoding="utf-8"?>
<a:theme xmlns:a="http://schemas.openxmlformats.org/drawingml/2006/main" name="Office Theme">
  <a:themeElements>
    <a:clrScheme name="Bistro Menu">
      <a:dk1>
        <a:sysClr val="windowText" lastClr="000000"/>
      </a:dk1>
      <a:lt1>
        <a:sysClr val="window" lastClr="FFFFFF"/>
      </a:lt1>
      <a:dk2>
        <a:srgbClr val="970F00"/>
      </a:dk2>
      <a:lt2>
        <a:srgbClr val="CD9159"/>
      </a:lt2>
      <a:accent1>
        <a:srgbClr val="8A644A"/>
      </a:accent1>
      <a:accent2>
        <a:srgbClr val="8C843D"/>
      </a:accent2>
      <a:accent3>
        <a:srgbClr val="CB8B0E"/>
      </a:accent3>
      <a:accent4>
        <a:srgbClr val="7D4957"/>
      </a:accent4>
      <a:accent5>
        <a:srgbClr val="4B797B"/>
      </a:accent5>
      <a:accent6>
        <a:srgbClr val="444D61"/>
      </a:accent6>
      <a:hlink>
        <a:srgbClr val="6C4C2D"/>
      </a:hlink>
      <a:folHlink>
        <a:srgbClr val="BE5234"/>
      </a:folHlink>
    </a:clrScheme>
    <a:fontScheme name="Bistro Menu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小酒馆菜单.dotx</Template>
  <TotalTime>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李</dc:creator>
  <cp:keywords/>
  <dc:description/>
  <cp:lastModifiedBy>罗 李</cp:lastModifiedBy>
  <cp:revision>3</cp:revision>
  <dcterms:created xsi:type="dcterms:W3CDTF">2015-05-08T02:14:00Z</dcterms:created>
  <dcterms:modified xsi:type="dcterms:W3CDTF">2015-05-13T03:28:00Z</dcterms:modified>
  <cp:category/>
</cp:coreProperties>
</file>